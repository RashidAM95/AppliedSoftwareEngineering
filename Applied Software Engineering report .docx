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DA19A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667B440D" wp14:editId="21EE8403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4F4D440C" w14:textId="77777777" w:rsidR="00C6554A" w:rsidRDefault="00584E4F" w:rsidP="00C6554A">
      <w:pPr>
        <w:pStyle w:val="Title"/>
      </w:pPr>
      <w:r>
        <w:t>Applied Software Engineering</w:t>
      </w:r>
    </w:p>
    <w:p w14:paraId="6238558D" w14:textId="77777777" w:rsidR="00C6554A" w:rsidRPr="00D5413C" w:rsidRDefault="00584E4F" w:rsidP="00C6554A">
      <w:pPr>
        <w:pStyle w:val="Subtitle"/>
      </w:pPr>
      <w:r>
        <w:t>Computer science</w:t>
      </w:r>
    </w:p>
    <w:p w14:paraId="2636F038" w14:textId="77777777" w:rsidR="00C6554A" w:rsidRDefault="00584E4F" w:rsidP="00C6554A">
      <w:pPr>
        <w:pStyle w:val="ContactInfo"/>
      </w:pPr>
      <w:r>
        <w:t>Rashid Al-Mahmud</w:t>
      </w:r>
      <w:r w:rsidR="00C6554A">
        <w:t xml:space="preserve"> | </w:t>
      </w:r>
      <w:r>
        <w:t xml:space="preserve">21269650 </w:t>
      </w:r>
      <w:r w:rsidR="00C6554A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  <w:sz w:val="22"/>
          <w:szCs w:val="22"/>
        </w:rPr>
        <w:id w:val="15904312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15BE09" w14:textId="1AE71D94" w:rsidR="00FA1849" w:rsidRDefault="00FA1849">
          <w:pPr>
            <w:pStyle w:val="TOCHeading"/>
          </w:pPr>
          <w:r>
            <w:t>Table of Contents</w:t>
          </w:r>
        </w:p>
        <w:p w14:paraId="77BAD28C" w14:textId="77777777" w:rsidR="008C3909" w:rsidRDefault="008606A5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57372" w:history="1">
            <w:r w:rsidR="008C3909" w:rsidRPr="00157B05">
              <w:rPr>
                <w:rStyle w:val="Hyperlink"/>
                <w:noProof/>
                <w:color w:val="AF6502" w:themeColor="hyperlink" w:themeShade="BF"/>
              </w:rPr>
              <w:t>Introduction</w:t>
            </w:r>
            <w:r w:rsidR="008C3909">
              <w:rPr>
                <w:noProof/>
                <w:webHidden/>
              </w:rPr>
              <w:tab/>
            </w:r>
            <w:r w:rsidR="008C3909">
              <w:rPr>
                <w:noProof/>
                <w:webHidden/>
              </w:rPr>
              <w:fldChar w:fldCharType="begin"/>
            </w:r>
            <w:r w:rsidR="008C3909">
              <w:rPr>
                <w:noProof/>
                <w:webHidden/>
              </w:rPr>
              <w:instrText xml:space="preserve"> PAGEREF _Toc463257372 \h </w:instrText>
            </w:r>
            <w:r w:rsidR="008C3909">
              <w:rPr>
                <w:noProof/>
                <w:webHidden/>
              </w:rPr>
            </w:r>
            <w:r w:rsidR="008C3909">
              <w:rPr>
                <w:noProof/>
                <w:webHidden/>
              </w:rPr>
              <w:fldChar w:fldCharType="separate"/>
            </w:r>
            <w:r w:rsidR="008C3909">
              <w:rPr>
                <w:noProof/>
                <w:webHidden/>
              </w:rPr>
              <w:t>2</w:t>
            </w:r>
            <w:r w:rsidR="008C3909">
              <w:rPr>
                <w:noProof/>
                <w:webHidden/>
              </w:rPr>
              <w:fldChar w:fldCharType="end"/>
            </w:r>
          </w:hyperlink>
        </w:p>
        <w:p w14:paraId="552C4A4E" w14:textId="77777777" w:rsidR="008C3909" w:rsidRDefault="008C3909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color w:val="auto"/>
              <w:sz w:val="24"/>
              <w:szCs w:val="24"/>
            </w:rPr>
          </w:pPr>
          <w:hyperlink w:anchor="_Toc463257373" w:history="1">
            <w:r w:rsidRPr="00157B05">
              <w:rPr>
                <w:rStyle w:val="Hyperlink"/>
                <w:noProof/>
              </w:rPr>
              <w:t>Cinema booking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0C73" w14:textId="474E1E24" w:rsidR="00FA1849" w:rsidRDefault="008606A5">
          <w:r>
            <w:rPr>
              <w:bCs/>
              <w:noProof/>
            </w:rPr>
            <w:fldChar w:fldCharType="end"/>
          </w:r>
        </w:p>
      </w:sdtContent>
    </w:sdt>
    <w:p w14:paraId="28372460" w14:textId="100A19BC" w:rsidR="00FA1849" w:rsidRDefault="00FA1849"/>
    <w:p w14:paraId="6E8A040E" w14:textId="77777777" w:rsidR="00FA1849" w:rsidRDefault="00FA1849">
      <w:r>
        <w:br w:type="page"/>
      </w:r>
      <w:bookmarkStart w:id="5" w:name="_GoBack"/>
      <w:bookmarkEnd w:id="5"/>
    </w:p>
    <w:p w14:paraId="28318D65" w14:textId="7B7C43C6" w:rsidR="002C74C0" w:rsidRDefault="008C3909" w:rsidP="008C3909">
      <w:pPr>
        <w:pStyle w:val="Heading2"/>
        <w:rPr>
          <w:color w:val="60B4FF" w:themeColor="background2" w:themeShade="BF"/>
          <w:sz w:val="28"/>
        </w:rPr>
      </w:pPr>
      <w:bookmarkStart w:id="6" w:name="_Toc463257372"/>
      <w:r w:rsidRPr="008C3909">
        <w:rPr>
          <w:color w:val="60B4FF" w:themeColor="background2" w:themeShade="BF"/>
          <w:sz w:val="28"/>
        </w:rPr>
        <w:lastRenderedPageBreak/>
        <w:t>Introduction</w:t>
      </w:r>
      <w:bookmarkEnd w:id="6"/>
      <w:r w:rsidRPr="008C3909">
        <w:rPr>
          <w:color w:val="60B4FF" w:themeColor="background2" w:themeShade="BF"/>
          <w:sz w:val="28"/>
        </w:rPr>
        <w:t xml:space="preserve"> </w:t>
      </w:r>
    </w:p>
    <w:p w14:paraId="341FD4C7" w14:textId="77777777" w:rsidR="008C3909" w:rsidRDefault="008C3909" w:rsidP="008C3909"/>
    <w:p w14:paraId="4432AC3C" w14:textId="5D4AF1B8" w:rsidR="008C3909" w:rsidRDefault="008C3909" w:rsidP="008C3909"/>
    <w:p w14:paraId="1F280945" w14:textId="77777777" w:rsidR="008C3909" w:rsidRDefault="008C3909">
      <w:r>
        <w:br w:type="page"/>
      </w:r>
    </w:p>
    <w:p w14:paraId="7ABA6F40" w14:textId="1D54D389" w:rsidR="008C3909" w:rsidRDefault="008C3909" w:rsidP="008C3909">
      <w:pPr>
        <w:pStyle w:val="Heading2"/>
      </w:pPr>
      <w:bookmarkStart w:id="7" w:name="_Toc463257373"/>
      <w:r w:rsidRPr="008C3909">
        <w:lastRenderedPageBreak/>
        <w:t>Cinema booking system</w:t>
      </w:r>
      <w:bookmarkEnd w:id="7"/>
    </w:p>
    <w:p w14:paraId="52AF8E73" w14:textId="00D8E2A2" w:rsidR="008C3909" w:rsidRPr="008C3909" w:rsidRDefault="008C3909" w:rsidP="008C3909">
      <w:pPr>
        <w:jc w:val="both"/>
        <w:rPr>
          <w:rFonts w:ascii="Arial" w:hAnsi="Arial" w:cs="Arial"/>
        </w:rPr>
      </w:pPr>
      <w:r w:rsidRPr="008C3909">
        <w:rPr>
          <w:rFonts w:ascii="Arial" w:hAnsi="Arial" w:cs="Arial"/>
        </w:rPr>
        <w:t xml:space="preserve">I will be creating a cinema booking system where people will be able to booking their tickets to watch a film at the chosen time. It will allow the choice of time and type of film that the user can watch. </w:t>
      </w:r>
    </w:p>
    <w:p w14:paraId="5DF86558" w14:textId="77777777" w:rsidR="008C3909" w:rsidRPr="008C3909" w:rsidRDefault="008C3909" w:rsidP="008C3909"/>
    <w:p w14:paraId="69410FA5" w14:textId="77777777" w:rsidR="008C3909" w:rsidRDefault="008C3909"/>
    <w:sectPr w:rsidR="008C3909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FF56CA" w14:textId="77777777" w:rsidR="008606A5" w:rsidRDefault="008606A5" w:rsidP="00C6554A">
      <w:pPr>
        <w:spacing w:before="0" w:after="0" w:line="240" w:lineRule="auto"/>
      </w:pPr>
      <w:r>
        <w:separator/>
      </w:r>
    </w:p>
  </w:endnote>
  <w:endnote w:type="continuationSeparator" w:id="0">
    <w:p w14:paraId="3AAC71F1" w14:textId="77777777" w:rsidR="008606A5" w:rsidRDefault="008606A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587F6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C390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2B05D" w14:textId="77777777" w:rsidR="008606A5" w:rsidRDefault="008606A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B30ACC4" w14:textId="77777777" w:rsidR="008606A5" w:rsidRDefault="008606A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4F"/>
    <w:rsid w:val="002554CD"/>
    <w:rsid w:val="00293B83"/>
    <w:rsid w:val="002B4294"/>
    <w:rsid w:val="00333D0D"/>
    <w:rsid w:val="004C049F"/>
    <w:rsid w:val="005000E2"/>
    <w:rsid w:val="00584E4F"/>
    <w:rsid w:val="006A3CE7"/>
    <w:rsid w:val="008606A5"/>
    <w:rsid w:val="008C3909"/>
    <w:rsid w:val="00B2644B"/>
    <w:rsid w:val="00C6554A"/>
    <w:rsid w:val="00ED7C44"/>
    <w:rsid w:val="00FA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5B1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A1849"/>
    <w:pPr>
      <w:spacing w:before="480" w:after="0" w:line="276" w:lineRule="auto"/>
      <w:contextualSpacing w:val="0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A1849"/>
    <w:pPr>
      <w:spacing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A1849"/>
    <w:pPr>
      <w:spacing w:before="0"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A1849"/>
    <w:pPr>
      <w:spacing w:before="0"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A1849"/>
    <w:pPr>
      <w:spacing w:before="0"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A1849"/>
    <w:pPr>
      <w:spacing w:before="0"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A1849"/>
    <w:pPr>
      <w:spacing w:before="0"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A1849"/>
    <w:pPr>
      <w:spacing w:before="0"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A1849"/>
    <w:pPr>
      <w:spacing w:before="0"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A1849"/>
    <w:pPr>
      <w:spacing w:before="0"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shid/Library/Containers/com.microsoft.Word/Data/Library/Caches/2057/TM02835058/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3FDA7F-79B9-6F4A-9B54-3BF34F6B4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</TotalTime>
  <Pages>4</Pages>
  <Words>81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2016-10-01T12:11:00Z</dcterms:created>
  <dcterms:modified xsi:type="dcterms:W3CDTF">2016-10-03T10:28:00Z</dcterms:modified>
</cp:coreProperties>
</file>